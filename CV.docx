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Головна макетна таблиця"/>
      </w:tblPr>
      <w:tblGrid>
        <w:gridCol w:w="3686"/>
        <w:gridCol w:w="6492"/>
      </w:tblGrid>
      <w:tr w:rsidR="002C2CDD" w:rsidRPr="00710125" w:rsidTr="00AD3F61">
        <w:tc>
          <w:tcPr>
            <w:tcW w:w="3686" w:type="dxa"/>
            <w:tcMar>
              <w:top w:w="504" w:type="dxa"/>
              <w:right w:w="720" w:type="dxa"/>
            </w:tcMar>
          </w:tcPr>
          <w:p w:rsidR="00523479" w:rsidRPr="00710125" w:rsidRDefault="005573B5" w:rsidP="00FE7771">
            <w:pPr>
              <w:pStyle w:val="aa"/>
              <w:spacing w:after="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4"/>
                </w:rPr>
                <w:alias w:val="Enter initials:"/>
                <w:tag w:val="Enter initials:"/>
                <w:id w:val="-2045047635"/>
                <w:placeholder>
                  <w:docPart w:val="47A7F0E0E83C43C49129DF9B3A3F7447"/>
                </w:placeholder>
                <w15:dataBinding w:prefixMappings="xmlns:ns0='http://schemas.microsoft.com/temp/samples' " w:xpath="/ns0:employees[1]/ns0:employee[1]/ns0:Address[1]" w:storeItemID="{00000000-0000-0000-0000-000000000000}"/>
                <w15:appearance w15:val="hidden"/>
              </w:sdtPr>
              <w:sdtEndPr/>
              <w:sdtContent>
                <w:r w:rsidR="00AD3F61" w:rsidRPr="00AD3F61">
                  <w:rPr>
                    <w:rFonts w:ascii="Times New Roman" w:hAnsi="Times New Roman" w:cs="Times New Roman"/>
                    <w:sz w:val="144"/>
                    <w:szCs w:val="144"/>
                  </w:rPr>
                  <w:t>Ю</w:t>
                </w:r>
              </w:sdtContent>
            </w:sdt>
            <w:r w:rsidR="00E02DCD" w:rsidRPr="00710125">
              <w:rPr>
                <w:rFonts w:ascii="Times New Roman" w:hAnsi="Times New Roman" w:cs="Times New Roman"/>
                <w:noProof/>
                <w:sz w:val="20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3A755EE" wp14:editId="75988CDC">
                      <wp:simplePos x="0" y="0"/>
                      <wp:positionH relativeFrom="column">
                        <wp:posOffset>3810</wp:posOffset>
                      </wp:positionH>
                      <wp:positionV relativeFrom="page">
                        <wp:posOffset>-326390</wp:posOffset>
                      </wp:positionV>
                      <wp:extent cx="6477000" cy="1642745"/>
                      <wp:effectExtent l="0" t="0" r="0" b="0"/>
                      <wp:wrapNone/>
                      <wp:docPr id="1" name="Група 1" title="Графіка верхнього колонтитул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0" cy="1642745"/>
                                <a:chOff x="0" y="0"/>
                                <a:chExt cx="7082844" cy="1810385"/>
                              </a:xfrm>
                            </wpg:grpSpPr>
                            <wps:wsp>
                              <wps:cNvPr id="43" name="Червоний прямокутник"/>
                              <wps:cNvSpPr/>
                              <wps:spPr>
                                <a:xfrm>
                                  <a:off x="1101404" y="444153"/>
                                  <a:ext cx="5981440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Червоне коло"/>
                              <wps:cNvSpPr/>
                              <wps:spPr>
                                <a:xfrm>
                                  <a:off x="0" y="0"/>
                                  <a:ext cx="1981181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іле коло"/>
                              <wps:cNvSpPr/>
                              <wps:spPr>
                                <a:xfrm>
                                  <a:off x="65135" y="60754"/>
                                  <a:ext cx="1865157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9FE0C7" id="Група 1" o:spid="_x0000_s1026" alt="Заголовок: Графіка верхнього колонтитула" style="position:absolute;margin-left:.3pt;margin-top:-25.7pt;width:510pt;height:129.35pt;z-index:-251657216;mso-position-vertical-relative:page" coordsize="70828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">
                      <v:rect id="Червоний прямокутник" o:spid="_x0000_s1027" style="position:absolute;left:11014;top:4441;width:5981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Червоне коло" o:spid="_x0000_s1028" type="#_x0000_t23" style="position:absolute;width:19811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" adj="572" fillcolor="#ea4e4e [3204]" stroked="f" strokeweight="1pt">
                        <v:stroke joinstyle="miter"/>
                      </v:shape>
                      <v:oval id="Біле коло" o:spid="_x0000_s1029" style="position:absolute;left:651;top:607;width:18651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D3F61" w:rsidRDefault="00AD3F61" w:rsidP="007569C1">
            <w:pPr>
              <w:pStyle w:val="31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  <w:p w:rsidR="00A50939" w:rsidRPr="00710125" w:rsidRDefault="00753EE1" w:rsidP="007569C1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Programing language: C++.</w:t>
            </w:r>
          </w:p>
          <w:p w:rsidR="00B16D5B" w:rsidRDefault="00753EE1" w:rsidP="00710125">
            <w:pPr>
              <w:rPr>
                <w:rFonts w:cs="Times New Roman"/>
                <w:color w:val="000000"/>
                <w:sz w:val="20"/>
                <w:szCs w:val="24"/>
              </w:rPr>
            </w:pPr>
            <w:proofErr w:type="spellStart"/>
            <w:r w:rsidRPr="00710125">
              <w:rPr>
                <w:rFonts w:cs="Times New Roman"/>
                <w:color w:val="000000"/>
                <w:sz w:val="20"/>
                <w:szCs w:val="24"/>
              </w:rPr>
              <w:t>Experience</w:t>
            </w:r>
            <w:proofErr w:type="spellEnd"/>
            <w:r w:rsidRPr="00710125">
              <w:rPr>
                <w:rFonts w:cs="Times New Roman"/>
                <w:color w:val="000000"/>
                <w:sz w:val="20"/>
                <w:szCs w:val="24"/>
              </w:rPr>
              <w:t>: 3-year</w:t>
            </w:r>
          </w:p>
          <w:p w:rsidR="00AD3F61" w:rsidRDefault="00AD3F61" w:rsidP="00710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AD3F61" w:rsidRPr="00710125" w:rsidRDefault="00AD3F61" w:rsidP="00710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2C2CDD" w:rsidRPr="00710125" w:rsidRDefault="00753EE1" w:rsidP="007569C1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Programing language: C#</w:t>
            </w:r>
          </w:p>
          <w:p w:rsidR="00741125" w:rsidRPr="00710125" w:rsidRDefault="00753EE1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  <w:proofErr w:type="spellStart"/>
            <w:r w:rsidRPr="00710125">
              <w:rPr>
                <w:rFonts w:cs="Times New Roman"/>
                <w:color w:val="000000"/>
                <w:sz w:val="20"/>
                <w:szCs w:val="24"/>
              </w:rPr>
              <w:t>Experience</w:t>
            </w:r>
            <w:proofErr w:type="spellEnd"/>
            <w:r w:rsidRPr="00710125">
              <w:rPr>
                <w:rFonts w:cs="Times New Roman"/>
                <w:color w:val="000000"/>
                <w:sz w:val="20"/>
                <w:szCs w:val="24"/>
              </w:rPr>
              <w:t>: 5-year</w:t>
            </w:r>
          </w:p>
          <w:p w:rsidR="0037267F" w:rsidRPr="00710125" w:rsidRDefault="0037267F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37267F" w:rsidRPr="00710125" w:rsidRDefault="0037267F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B16D5B" w:rsidRPr="00710125" w:rsidRDefault="00B16D5B" w:rsidP="00B16D5B">
            <w:pPr>
              <w:pStyle w:val="31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  <w:p w:rsidR="00B16D5B" w:rsidRPr="00710125" w:rsidRDefault="00037242" w:rsidP="00B16D5B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Programing language: Java</w:t>
            </w:r>
          </w:p>
          <w:p w:rsidR="0037267F" w:rsidRPr="00710125" w:rsidRDefault="00037242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  <w:proofErr w:type="spellStart"/>
            <w:r w:rsidRPr="00710125">
              <w:rPr>
                <w:rFonts w:cs="Times New Roman"/>
                <w:color w:val="000000"/>
                <w:sz w:val="20"/>
                <w:szCs w:val="24"/>
              </w:rPr>
              <w:t>Experience</w:t>
            </w:r>
            <w:proofErr w:type="spellEnd"/>
            <w:r w:rsidRPr="00710125">
              <w:rPr>
                <w:rFonts w:cs="Times New Roman"/>
                <w:color w:val="000000"/>
                <w:sz w:val="20"/>
                <w:szCs w:val="24"/>
              </w:rPr>
              <w:t>: 7-year</w:t>
            </w:r>
          </w:p>
          <w:p w:rsidR="00710125" w:rsidRPr="00710125" w:rsidRDefault="00710125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710125" w:rsidRPr="00710125" w:rsidRDefault="00710125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710125" w:rsidRDefault="00710125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AD3F61" w:rsidRDefault="00AD3F61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AD3F61" w:rsidRPr="00710125" w:rsidRDefault="00AD3F61" w:rsidP="00741125">
            <w:pPr>
              <w:rPr>
                <w:rFonts w:cs="Times New Roman"/>
                <w:color w:val="000000"/>
                <w:sz w:val="20"/>
                <w:szCs w:val="24"/>
              </w:rPr>
            </w:pPr>
          </w:p>
          <w:p w:rsidR="00710125" w:rsidRPr="00AD3F61" w:rsidRDefault="00710125" w:rsidP="00710125">
            <w:pPr>
              <w:pStyle w:val="31"/>
              <w:rPr>
                <w:rFonts w:ascii="Times New Roman" w:hAnsi="Times New Roman" w:cs="Times New Roman"/>
                <w:b/>
                <w:sz w:val="20"/>
              </w:rPr>
            </w:pPr>
            <w:r w:rsidRPr="00AD3F61">
              <w:rPr>
                <w:rFonts w:ascii="Times New Roman" w:hAnsi="Times New Roman" w:cs="Times New Roman"/>
                <w:b/>
                <w:sz w:val="20"/>
              </w:rPr>
              <w:t>Position: BA(Business Analyst)</w:t>
            </w:r>
          </w:p>
          <w:p w:rsidR="00710125" w:rsidRPr="00710125" w:rsidRDefault="00710125" w:rsidP="00710125">
            <w:pPr>
              <w:rPr>
                <w:rFonts w:cs="Times New Roman"/>
                <w:sz w:val="20"/>
                <w:szCs w:val="24"/>
                <w:lang w:val="en-US"/>
              </w:rPr>
            </w:pPr>
            <w:proofErr w:type="spellStart"/>
            <w:r w:rsidRPr="00710125">
              <w:rPr>
                <w:rFonts w:cs="Times New Roman"/>
                <w:color w:val="000000"/>
                <w:sz w:val="20"/>
                <w:szCs w:val="24"/>
              </w:rPr>
              <w:t>Experience</w:t>
            </w:r>
            <w:proofErr w:type="spellEnd"/>
            <w:r w:rsidRPr="00710125">
              <w:rPr>
                <w:rFonts w:cs="Times New Roman"/>
                <w:color w:val="000000"/>
                <w:sz w:val="20"/>
                <w:szCs w:val="24"/>
              </w:rPr>
              <w:t>: 2.5-year</w:t>
            </w:r>
          </w:p>
        </w:tc>
        <w:tc>
          <w:tcPr>
            <w:tcW w:w="649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 таблиця заголовка"/>
            </w:tblPr>
            <w:tblGrid>
              <w:gridCol w:w="6492"/>
            </w:tblGrid>
            <w:tr w:rsidR="00C612DA" w:rsidRPr="00710125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FE7771" w:rsidRDefault="005573B5" w:rsidP="00C612DA">
                  <w:pPr>
                    <w:pStyle w:val="1"/>
                    <w:outlineLvl w:val="0"/>
                    <w:rPr>
                      <w:rFonts w:ascii="Times New Roman" w:hAnsi="Times New Roman" w:cs="Times New Roman"/>
                      <w:b/>
                      <w:sz w:val="40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40"/>
                        <w:szCs w:val="24"/>
                      </w:rPr>
                      <w:alias w:val="Введіть своє ім’я:"/>
                      <w:tag w:val="Введіть своє ім’я:"/>
                      <w:id w:val="-544600582"/>
                      <w:placeholder>
                        <w:docPart w:val="DEB2CA07FB37469A85482D7AECD69AA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53EE1" w:rsidRPr="00FE7771">
                        <w:rPr>
                          <w:rFonts w:ascii="Times New Roman" w:hAnsi="Times New Roman" w:cs="Times New Roman"/>
                          <w:b/>
                          <w:sz w:val="40"/>
                          <w:szCs w:val="24"/>
                          <w:lang w:val="en-US"/>
                        </w:rPr>
                        <w:t>Nosan Yuriy</w:t>
                      </w:r>
                    </w:sdtContent>
                  </w:sdt>
                </w:p>
                <w:p w:rsidR="00906BEE" w:rsidRPr="00710125" w:rsidRDefault="00753EE1" w:rsidP="00753EE1">
                  <w:pPr>
                    <w:pStyle w:val="21"/>
                    <w:outlineLvl w:val="1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FE7771">
                    <w:rPr>
                      <w:rFonts w:ascii="Times New Roman" w:hAnsi="Times New Roman" w:cs="Times New Roman"/>
                      <w:b/>
                      <w:sz w:val="40"/>
                      <w:szCs w:val="24"/>
                      <w:lang w:val="en-US"/>
                    </w:rPr>
                    <w:t>Developer</w:t>
                  </w:r>
                </w:p>
              </w:tc>
            </w:tr>
          </w:tbl>
          <w:p w:rsidR="002C2CDD" w:rsidRPr="00710125" w:rsidRDefault="00753EE1" w:rsidP="007569C1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sz w:val="20"/>
              </w:rPr>
              <w:t>Skills:</w:t>
            </w:r>
            <w:bookmarkStart w:id="0" w:name="_GoBack"/>
            <w:bookmarkEnd w:id="0"/>
          </w:p>
          <w:p w:rsidR="00753EE1" w:rsidRPr="00710125" w:rsidRDefault="00753EE1" w:rsidP="00753EE1">
            <w:pPr>
              <w:rPr>
                <w:rFonts w:cs="Times New Roman"/>
                <w:sz w:val="20"/>
                <w:szCs w:val="24"/>
              </w:rPr>
            </w:pPr>
            <w:r w:rsidRPr="00710125"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Knowledge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of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component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data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sheets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and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specifications</w:t>
            </w:r>
            <w:proofErr w:type="spellEnd"/>
          </w:p>
          <w:p w:rsidR="00753EE1" w:rsidRPr="00710125" w:rsidRDefault="00753EE1" w:rsidP="00753EE1">
            <w:pPr>
              <w:rPr>
                <w:rFonts w:cs="Times New Roman"/>
                <w:sz w:val="20"/>
                <w:szCs w:val="24"/>
              </w:rPr>
            </w:pPr>
            <w:r w:rsidRPr="00710125"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Thorough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knowledge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of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the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standard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library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, STL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containers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,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and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algorithms</w:t>
            </w:r>
            <w:proofErr w:type="spellEnd"/>
          </w:p>
          <w:p w:rsidR="00753EE1" w:rsidRPr="00710125" w:rsidRDefault="00753EE1" w:rsidP="00753EE1">
            <w:pPr>
              <w:rPr>
                <w:rFonts w:cs="Times New Roman"/>
                <w:sz w:val="20"/>
                <w:szCs w:val="24"/>
              </w:rPr>
            </w:pPr>
            <w:r w:rsidRPr="00710125"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Implementation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of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automated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testing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platforms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and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unit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tests</w:t>
            </w:r>
            <w:proofErr w:type="spellEnd"/>
          </w:p>
          <w:p w:rsidR="002C2CDD" w:rsidRPr="00710125" w:rsidRDefault="00753EE1" w:rsidP="00753EE1">
            <w:pPr>
              <w:rPr>
                <w:rFonts w:cs="Times New Roman"/>
                <w:sz w:val="20"/>
                <w:szCs w:val="24"/>
              </w:rPr>
            </w:pPr>
            <w:r w:rsidRPr="00710125"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Knowledge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of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the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latest</w:t>
            </w:r>
            <w:proofErr w:type="spellEnd"/>
            <w:r w:rsidRPr="00710125">
              <w:rPr>
                <w:rFonts w:cs="Times New Roman"/>
                <w:sz w:val="20"/>
                <w:szCs w:val="24"/>
              </w:rPr>
              <w:t xml:space="preserve"> C++11 </w:t>
            </w:r>
            <w:proofErr w:type="spellStart"/>
            <w:r w:rsidRPr="00710125">
              <w:rPr>
                <w:rFonts w:cs="Times New Roman"/>
                <w:sz w:val="20"/>
                <w:szCs w:val="24"/>
              </w:rPr>
              <w:t>standard</w:t>
            </w:r>
            <w:proofErr w:type="spellEnd"/>
          </w:p>
          <w:p w:rsidR="00753EE1" w:rsidRPr="00710125" w:rsidRDefault="00753EE1" w:rsidP="00753EE1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sz w:val="20"/>
              </w:rPr>
              <w:t>Skills:</w:t>
            </w:r>
          </w:p>
          <w:p w:rsidR="0037267F" w:rsidRPr="00710125" w:rsidRDefault="0037267F" w:rsidP="0037267F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-Experienced in HTML5, CSS3</w:t>
            </w:r>
          </w:p>
          <w:p w:rsidR="0037267F" w:rsidRPr="00710125" w:rsidRDefault="0037267F" w:rsidP="0037267F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-Strong knowledge in OOP principles</w:t>
            </w:r>
          </w:p>
          <w:p w:rsidR="0037267F" w:rsidRPr="00710125" w:rsidRDefault="0037267F" w:rsidP="0037267F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-Familiar with ASP.NET, MVC</w:t>
            </w:r>
          </w:p>
          <w:p w:rsidR="002C2CDD" w:rsidRPr="00710125" w:rsidRDefault="0037267F" w:rsidP="0037267F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-Good knowledge in jSON, XML</w:t>
            </w:r>
          </w:p>
          <w:p w:rsidR="00741125" w:rsidRPr="00710125" w:rsidRDefault="00741125" w:rsidP="0037267F">
            <w:pPr>
              <w:rPr>
                <w:rFonts w:cs="Times New Roman"/>
                <w:sz w:val="20"/>
                <w:szCs w:val="24"/>
              </w:rPr>
            </w:pPr>
          </w:p>
          <w:p w:rsidR="00B16D5B" w:rsidRPr="00710125" w:rsidRDefault="00B16D5B" w:rsidP="00B16D5B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sz w:val="20"/>
              </w:rPr>
              <w:t>Skills:</w:t>
            </w:r>
          </w:p>
          <w:p w:rsidR="00037242" w:rsidRPr="00710125" w:rsidRDefault="00037242" w:rsidP="00037242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-Spring, Spring Data JPA or Hibernate, and JAX-RS RESTful services</w:t>
            </w:r>
          </w:p>
          <w:p w:rsidR="00037242" w:rsidRPr="00710125" w:rsidRDefault="00037242" w:rsidP="00037242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-Strong knowledge in Oracle, MySQL Server</w:t>
            </w:r>
          </w:p>
          <w:p w:rsidR="00037242" w:rsidRPr="00710125" w:rsidRDefault="00037242" w:rsidP="00037242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-Experience using Continuous Integration tools (TeamCity, Bamboo, Jenkins)</w:t>
            </w:r>
          </w:p>
          <w:p w:rsidR="00B16D5B" w:rsidRPr="00710125" w:rsidRDefault="00037242" w:rsidP="00037242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-Strong knowledge in GraphQL, NoSQL databases</w:t>
            </w: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:rsidR="00710125" w:rsidRPr="00710125" w:rsidRDefault="00710125" w:rsidP="00037242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10125" w:rsidRPr="00710125" w:rsidRDefault="00710125" w:rsidP="00710125">
            <w:pPr>
              <w:pStyle w:val="31"/>
              <w:rPr>
                <w:rFonts w:ascii="Times New Roman" w:hAnsi="Times New Roman" w:cs="Times New Roman"/>
                <w:sz w:val="20"/>
              </w:rPr>
            </w:pPr>
            <w:r w:rsidRPr="00710125">
              <w:rPr>
                <w:rFonts w:ascii="Times New Roman" w:hAnsi="Times New Roman" w:cs="Times New Roman"/>
                <w:sz w:val="20"/>
              </w:rPr>
              <w:t>Skills:</w:t>
            </w:r>
          </w:p>
          <w:p w:rsidR="00710125" w:rsidRPr="00710125" w:rsidRDefault="00710125" w:rsidP="00710125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-Unique methods of requirements collection</w:t>
            </w:r>
          </w:p>
          <w:p w:rsidR="00710125" w:rsidRPr="00710125" w:rsidRDefault="00710125" w:rsidP="00710125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 xml:space="preserve">-Microsoft certified </w:t>
            </w:r>
          </w:p>
          <w:p w:rsidR="00710125" w:rsidRPr="00710125" w:rsidRDefault="00710125" w:rsidP="00710125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  <w:r w:rsidRPr="00710125">
              <w:rPr>
                <w:rFonts w:ascii="Times New Roman" w:hAnsi="Times New Roman" w:cs="Times New Roman"/>
                <w:sz w:val="20"/>
                <w:szCs w:val="24"/>
              </w:rPr>
              <w:t>-Experienced in any type of BA documents(Vision and Scope, Functionality and non-functionality requirements)</w:t>
            </w:r>
          </w:p>
          <w:p w:rsidR="00710125" w:rsidRPr="00710125" w:rsidRDefault="00710125" w:rsidP="00037242">
            <w:pPr>
              <w:pStyle w:val="41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894E34" w:rsidRPr="00710125" w:rsidRDefault="00894E34" w:rsidP="00E22E87">
      <w:pPr>
        <w:pStyle w:val="a6"/>
        <w:rPr>
          <w:rFonts w:cs="Times New Roman"/>
          <w:sz w:val="20"/>
          <w:szCs w:val="24"/>
        </w:rPr>
      </w:pPr>
    </w:p>
    <w:sectPr w:rsidR="00894E34" w:rsidRPr="00710125" w:rsidSect="003E7482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B5" w:rsidRDefault="005573B5" w:rsidP="00713050">
      <w:pPr>
        <w:spacing w:line="240" w:lineRule="auto"/>
      </w:pPr>
      <w:r>
        <w:separator/>
      </w:r>
    </w:p>
  </w:endnote>
  <w:endnote w:type="continuationSeparator" w:id="0">
    <w:p w:rsidR="005573B5" w:rsidRDefault="005573B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Макетна таблиця в нижньому колонтитулі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Група 102" title="Піктограма електронної пошти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іліні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івнобедрений трикутник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івнобедрений трикутник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івнобедрений трикутник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18642F" id="Група 102" o:spid="_x0000_s1026" alt="Заголовок: Піктограма електронної пошти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TObwqZsIAACsOQAADgAAAAAAAAAAAAAAAAAuAgAAZHJzL2Uyb0RvYy54bWxQ&#10;SwECLQAUAAYACAAAACEAaEcb0NgAAAADAQAADwAAAAAAAAAAAAAAAAD1CgAAZHJzL2Rvd25yZXYu&#10;eG1sUEsFBgAAAAAEAAQA8wAAAPoLAAAAAA=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іліні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івнобедрений трикутник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івнобедрений трикутник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івнобедрений трикутник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Група 4" title="Піктограма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оло навколо символу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0288AB" id="Група 4" o:spid="_x0000_s1026" alt="Заголовок: Піктограма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fgAKi5BIAAEJlAAAOAAAAAAAAAAAAAAAAAC4CAABkcnMv&#10;ZTJvRG9jLnhtbFBLAQItABQABgAIAAAAIQBoRxvQ2AAAAAMBAAAPAAAAAAAAAAAAAAAAAD4VAABk&#10;cnMvZG93bnJldi54bWxQSwUGAAAAAAQABADzAAAAQxYAAAAA&#10;">
                    <o:lock v:ext="edit" aspectratio="t"/>
                    <v:shape id="Коло навколо символу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Група 10" title="Піктограма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оло навколо символу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2C551D" id="Група 10" o:spid="_x0000_s1026" alt="Заголовок: Піктограма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EPb4V3oRAADzXQAADgAAAAAAAAAAAAAAAAAuAgAAZHJzL2Uyb0RvYy54bWxQSwECLQAUAAYA&#10;CAAAACEAaEcb0NgAAAADAQAADwAAAAAAAAAAAAAAAADUEwAAZHJzL2Rvd25yZXYueG1sUEsFBgAA&#10;AAAEAAQA8wAAANkUAAAAAA==&#10;">
                    <o:lock v:ext="edit" aspectratio="t"/>
                    <v:shape id="Коло навколо символу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Група 16" title="Піктограма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оло навколо символу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0C6FBE" id="Група 16" o:spid="_x0000_s1026" alt="Заголовок: Піктограма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FGvcD/gRAAATZAAADgAAAAAAAAAAAAAAAAAuAgAAZHJzL2Uyb0RvYy54&#10;bWxQSwECLQAUAAYACAAAACEAaEcb0NgAAAADAQAADwAAAAAAAAAAAAAAAABSFAAAZHJzL2Rvd25y&#10;ZXYueG1sUEsFBgAAAAAEAAQA8wAAAFcVAAAAAA==&#10;">
                    <o:lock v:ext="edit" aspectratio="t"/>
                    <v:shape id="Коло навколо символу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Ел. пошта:"/>
            <w:tag w:val="Ел. пошта:"/>
            <w:id w:val="-627010856"/>
            <w:placeholder>
              <w:docPart w:val="560C9C2210D54AD69FE68D547D8F69C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ab"/>
              </w:pPr>
              <w:r>
                <w:rPr>
                  <w:lang w:bidi="uk-UA"/>
                </w:rPr>
                <w:t>Ел. пошта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Профіль у Twitter:"/>
            <w:tag w:val="Профіль у Twitter:"/>
            <w:id w:val="-642033892"/>
            <w:placeholder>
              <w:docPart w:val="FEBEDA73E804422192E06F17F6EFC6E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b"/>
              </w:pPr>
              <w:r>
                <w:rPr>
                  <w:lang w:bidi="uk-UA"/>
                </w:rPr>
                <w:t>Профіль у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617408819"/>
            <w:placeholder>
              <w:docPart w:val="83B5D63574524353AFBAC26FFC2E0980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b"/>
              </w:pPr>
              <w:r>
                <w:rPr>
                  <w:lang w:bidi="uk-UA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Адреса в LinkedIn:"/>
            <w:tag w:val="Адреса в LinkedIn:"/>
            <w:id w:val="-1413995599"/>
            <w:placeholder>
              <w:docPart w:val="DA683FF805D14CAFBC4ACDEA2100CBA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b"/>
              </w:pPr>
              <w:r>
                <w:rPr>
                  <w:lang w:bidi="uk-UA"/>
                </w:rPr>
                <w:t>Адреса в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AD3F61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Макетна таблиця в нижньому колонтитулі для контактної інформації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Група 102" title="Піктограма електронної пошти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іліні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івнобедрений трикутник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івнобедрений трикутник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івнобедрений трикутник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287BE2" id="Група 102" o:spid="_x0000_s1026" alt="Заголовок: Піктограма електронної пошти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p+RbOiAgA&#10;AKw5AAAOAAAAAAAAAAAAAAAAAC4CAABkcnMvZTJvRG9jLnhtbFBLAQItABQABgAIAAAAIQBoRxvQ&#10;2AAAAAMBAAAPAAAAAAAAAAAAAAAAAOIKAABkcnMvZG93bnJldi54bWxQSwUGAAAAAAQABADzAAAA&#10;5wsAAAAA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іліні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івнобедрений трикутник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івнобедрений трикутник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івнобедрений трикутник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Група 4" title="Піктограма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оло навколо символу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4D94D2" id="Група 4" o:spid="_x0000_s1026" alt="Заголовок: Піктограма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ZWo1vOgSAABFZQAADgAAAAAAAAAAAAAAAAAuAgAA&#10;ZHJzL2Uyb0RvYy54bWxQSwECLQAUAAYACAAAACEAaEcb0NgAAAADAQAADwAAAAAAAAAAAAAAAABC&#10;FQAAZHJzL2Rvd25yZXYueG1sUEsFBgAAAAAEAAQA8wAAAEcWAAAAAA==&#10;">
                    <o:lock v:ext="edit" aspectratio="t"/>
                    <v:shape id="Коло навколо символу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Група 10" title="Піктограма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оло навколо символу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87513C" id="Група 10" o:spid="_x0000_s1026" alt="Заголовок: Піктограма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BeNGQ30RAAD0XQAADgAAAAAAAAAAAAAAAAAuAgAAZHJzL2Uyb0RvYy54bWxQSwECLQAU&#10;AAYACAAAACEAaEcb0NgAAAADAQAADwAAAAAAAAAAAAAAAADXEwAAZHJzL2Rvd25yZXYueG1sUEsF&#10;BgAAAAAEAAQA8wAAANwUAAAAAA==&#10;">
                    <o:lock v:ext="edit" aspectratio="t"/>
                    <v:shape id="Коло навколо символу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Група 16" title="Піктограма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оло навколо символу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FE3803" id="Група 16" o:spid="_x0000_s1026" alt="Заголовок: Піктограма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NHiUyvzEQAAE2QAAA4AAAAAAAAAAAAAAAAALgIAAGRycy9lMm9Eb2MueG1sUEsB&#10;Ai0AFAAGAAgAAAAhAGhHG9DYAAAAAwEAAA8AAAAAAAAAAAAAAAAATRQAAGRycy9kb3ducmV2Lnht&#10;bFBLBQYAAAAABAAEAPMAAABSFQAAAAA=&#10;">
                    <o:lock v:ext="edit" aspectratio="t"/>
                    <v:shape id="Коло навколо символу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5573B5" w:rsidP="003C5528">
          <w:pPr>
            <w:pStyle w:val="ab"/>
          </w:pPr>
          <w:sdt>
            <w:sdtPr>
              <w:alias w:val="Введіть адресу електронної пошти:"/>
              <w:tag w:val="Введіть адресу електронної пошти:"/>
              <w:id w:val="-1689822732"/>
              <w:placeholder>
                <w:docPart w:val="56C1FA072D1441FE83E9AF177E57016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bidi="uk-UA"/>
                </w:rPr>
                <w:t>Ел. пошта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Введіть профіль у Twitter:"/>
            <w:tag w:val="Введіть профіль у Twitter:"/>
            <w:id w:val="1081720897"/>
            <w:placeholder>
              <w:docPart w:val="75D964981F9847089F291ADA404DC2D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b"/>
              </w:pPr>
              <w:r>
                <w:rPr>
                  <w:lang w:bidi="uk-UA"/>
                </w:rPr>
                <w:t>Профіль у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Введіть номер телефону:"/>
            <w:tag w:val="Введіть номер телефону:"/>
            <w:id w:val="-389655527"/>
            <w:placeholder>
              <w:docPart w:val="4D446D80E71544C5B15AAA7D72B4B42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b"/>
              </w:pPr>
              <w:r>
                <w:rPr>
                  <w:lang w:bidi="uk-UA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Введіть адресу в LinkedIn:"/>
            <w:tag w:val="Введіть адресу в LinkedIn:"/>
            <w:id w:val="-1529023829"/>
            <w:placeholder>
              <w:docPart w:val="A8538E57CB444816B7547562D1E167F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b"/>
              </w:pPr>
              <w:r>
                <w:rPr>
                  <w:lang w:bidi="uk-UA"/>
                </w:rPr>
                <w:t>Адреса в LinkedIn</w:t>
              </w:r>
            </w:p>
          </w:sdtContent>
        </w:sdt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B5" w:rsidRDefault="005573B5" w:rsidP="00713050">
      <w:pPr>
        <w:spacing w:line="240" w:lineRule="auto"/>
      </w:pPr>
      <w:r>
        <w:separator/>
      </w:r>
    </w:p>
  </w:footnote>
  <w:footnote w:type="continuationSeparator" w:id="0">
    <w:p w:rsidR="005573B5" w:rsidRDefault="005573B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 таблиця заголовка сторінки продовження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894E34">
          <w:pPr>
            <w:pStyle w:val="aa"/>
            <w:ind w:left="284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57EFC54" wp14:editId="23A30C17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-496570</wp:posOffset>
                    </wp:positionV>
                    <wp:extent cx="6515100" cy="1810385"/>
                    <wp:effectExtent l="0" t="0" r="0" b="2540"/>
                    <wp:wrapNone/>
                    <wp:docPr id="3" name="Група 3" title="Графіка заголовка сторінки продовження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15100" cy="1810385"/>
                              <a:chOff x="0" y="0"/>
                              <a:chExt cx="7283174" cy="1810385"/>
                            </a:xfrm>
                          </wpg:grpSpPr>
                          <wps:wsp>
                            <wps:cNvPr id="53" name="Червоний прямокутник"/>
                            <wps:cNvSpPr/>
                            <wps:spPr>
                              <a:xfrm>
                                <a:off x="1133475" y="417777"/>
                                <a:ext cx="6149699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Біле коло"/>
                            <wps:cNvSpPr/>
                            <wps:spPr>
                              <a:xfrm>
                                <a:off x="55615" y="60758"/>
                                <a:ext cx="1883110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Червоне коло"/>
                            <wps:cNvSpPr/>
                            <wps:spPr>
                              <a:xfrm>
                                <a:off x="0" y="0"/>
                                <a:ext cx="2000250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16900</wp14:pctHeight>
                    </wp14:sizeRelV>
                  </wp:anchor>
                </w:drawing>
              </mc:Choice>
              <mc:Fallback>
                <w:pict>
                  <v:group w14:anchorId="2FC5F97F" id="Група 3" o:spid="_x0000_s1026" alt="Заголовок: Графіка заголовка сторінки продовження" style="position:absolute;margin-left:.3pt;margin-top:-39.1pt;width:513pt;height:142.55pt;z-index:-251657216;mso-height-percent:169;mso-position-vertical-relative:page;mso-height-percent:169" coordsize="72831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">
                    <v:rect id="Червоний прямокутник" o:spid="_x0000_s1027" style="position:absolute;left:11334;top:4177;width:61497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Біле коло" o:spid="_x0000_s1028" style="position:absolute;left:556;top:607;width:18831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Червоне коло" o:spid="_x0000_s1029" type="#_x0000_t23" style="position:absolute;width:20002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" adj="56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949396565"/>
              <w:placeholder>
                <w:docPart w:val="77E16ED1516245719CA6CE08D790061E"/>
              </w:placeholder>
              <w:showingPlcHdr/>
              <w15:dataBinding w:prefixMappings="xmlns:ns0='http://schemas.microsoft.com/temp/samples' " w:xpath="/ns0:employees[1]/ns0:employee[1]/ns0:Address[1]" w:storeItemID="{00000000-0000-0000-0000-000000000000}"/>
              <w15:appearance w15:val="hidden"/>
            </w:sdtPr>
            <w:sdtEndPr/>
            <w:sdtContent>
              <w:r w:rsidR="003E7482">
                <w:rPr>
                  <w:noProof/>
                  <w:lang w:bidi="uk-UA"/>
                </w:rPr>
                <w:t>ВІ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 таблиця заголовка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573B5" w:rsidP="001A5CA9">
                <w:pPr>
                  <w:pStyle w:val="1"/>
                  <w:outlineLvl w:val="0"/>
                </w:pPr>
                <w:sdt>
                  <w:sdtPr>
                    <w:alias w:val="Введіть своє ім’я:"/>
                    <w:tag w:val="Введіть своє ім’я:"/>
                    <w:id w:val="182406039"/>
                    <w:placeholder>
                      <w:docPart w:val="6CA2E5620ABD447D8FA2FBEAF68F507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53EE1">
                      <w:t>Nosan Yuriy</w:t>
                    </w:r>
                  </w:sdtContent>
                </w:sdt>
              </w:p>
              <w:p w:rsidR="001A5CA9" w:rsidRDefault="005573B5" w:rsidP="001A5CA9">
                <w:pPr>
                  <w:pStyle w:val="21"/>
                  <w:outlineLvl w:val="1"/>
                </w:pPr>
                <w:sdt>
                  <w:sdtPr>
                    <w:alias w:val="Введіть професію або галузь:"/>
                    <w:tag w:val="Введіть професію або галузь:"/>
                    <w:id w:val="1972160614"/>
                    <w:placeholder>
                      <w:docPart w:val="72362E0AF94B4852A7AAE9716B4D2072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uk-UA"/>
                      </w:rPr>
                      <w:t>Професія або галузь</w:t>
                    </w:r>
                  </w:sdtContent>
                </w:sdt>
                <w:r w:rsidR="00E12C60">
                  <w:rPr>
                    <w:lang w:bidi="uk-UA"/>
                  </w:rPr>
                  <w:t xml:space="preserve"> | </w:t>
                </w:r>
                <w:sdt>
                  <w:sdtPr>
                    <w:alias w:val="Посилання на інші онлайнові ресурси:"/>
                    <w:tag w:val="Посилання на інші онлайнові ресурси:"/>
                    <w:id w:val="-1229059816"/>
                    <w:placeholder>
                      <w:docPart w:val="7EF16F86045146E2A8C7B8DC654A9273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73AF1">
                      <w:rPr>
                        <w:lang w:bidi="uk-UA"/>
                      </w:rPr>
                      <w:t>ПОСИЛАННЯ НА ІНШІ ОНЛАЙНОВІ РЕСУРСИ: ПОРТФОЛІО/ВЕБ-САЙТ/БЛОҐ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E1"/>
    <w:rsid w:val="00006579"/>
    <w:rsid w:val="00037242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267F"/>
    <w:rsid w:val="003C5528"/>
    <w:rsid w:val="003D03E5"/>
    <w:rsid w:val="003E7482"/>
    <w:rsid w:val="004077FB"/>
    <w:rsid w:val="004244FF"/>
    <w:rsid w:val="00424DD9"/>
    <w:rsid w:val="0046104A"/>
    <w:rsid w:val="004626A5"/>
    <w:rsid w:val="004717C5"/>
    <w:rsid w:val="004A24CC"/>
    <w:rsid w:val="00523479"/>
    <w:rsid w:val="00543DB7"/>
    <w:rsid w:val="005573B5"/>
    <w:rsid w:val="005729B0"/>
    <w:rsid w:val="00641630"/>
    <w:rsid w:val="00684488"/>
    <w:rsid w:val="006A3CE7"/>
    <w:rsid w:val="006A7746"/>
    <w:rsid w:val="006C4C50"/>
    <w:rsid w:val="006D76B1"/>
    <w:rsid w:val="00710125"/>
    <w:rsid w:val="00713050"/>
    <w:rsid w:val="00737B18"/>
    <w:rsid w:val="00741125"/>
    <w:rsid w:val="00746F7F"/>
    <w:rsid w:val="00753EE1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94E34"/>
    <w:rsid w:val="008A1907"/>
    <w:rsid w:val="008C6BCA"/>
    <w:rsid w:val="008C7B50"/>
    <w:rsid w:val="008E4B30"/>
    <w:rsid w:val="00906BEE"/>
    <w:rsid w:val="009243E7"/>
    <w:rsid w:val="00954876"/>
    <w:rsid w:val="00985D58"/>
    <w:rsid w:val="009B3C40"/>
    <w:rsid w:val="00A42540"/>
    <w:rsid w:val="00A50939"/>
    <w:rsid w:val="00A83413"/>
    <w:rsid w:val="00AA6A40"/>
    <w:rsid w:val="00AA75F6"/>
    <w:rsid w:val="00AD00FD"/>
    <w:rsid w:val="00AD3F61"/>
    <w:rsid w:val="00AF0A8E"/>
    <w:rsid w:val="00B16D5B"/>
    <w:rsid w:val="00B5664D"/>
    <w:rsid w:val="00BA5B40"/>
    <w:rsid w:val="00BD0206"/>
    <w:rsid w:val="00C2098A"/>
    <w:rsid w:val="00C47C96"/>
    <w:rsid w:val="00C5444A"/>
    <w:rsid w:val="00C612DA"/>
    <w:rsid w:val="00C7741E"/>
    <w:rsid w:val="00C875AB"/>
    <w:rsid w:val="00CA3DF1"/>
    <w:rsid w:val="00CA4581"/>
    <w:rsid w:val="00CE18D5"/>
    <w:rsid w:val="00D04109"/>
    <w:rsid w:val="00D7756B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73AF1"/>
    <w:rsid w:val="00FA22C3"/>
    <w:rsid w:val="00FE777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C8F1"/>
  <w15:chartTrackingRefBased/>
  <w15:docId w15:val="{C45460BE-77C0-4C9C-A8B1-07932D5F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E7482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3E7482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Ініціали"/>
    <w:basedOn w:val="a1"/>
    <w:next w:val="31"/>
    <w:uiPriority w:val="1"/>
    <w:qFormat/>
    <w:rsid w:val="00006579"/>
    <w:pPr>
      <w:spacing w:after="1480" w:line="240" w:lineRule="auto"/>
      <w:ind w:left="454" w:right="357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і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і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Назва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і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у виносці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и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Червоний рядок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ий текст з від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Червоний рядок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ня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ітки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ітки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Електронний підпис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інцевої ви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виноски Знак"/>
    <w:basedOn w:val="a2"/>
    <w:link w:val="afff5"/>
    <w:uiPriority w:val="99"/>
    <w:semiHidden/>
    <w:rsid w:val="00AA75F6"/>
    <w:rPr>
      <w:szCs w:val="20"/>
    </w:rPr>
  </w:style>
  <w:style w:type="table" w:styleId="15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0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0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40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50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60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40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50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60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40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50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60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40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50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60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40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50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10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7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8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7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7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7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Насичена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8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59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68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9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5a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69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a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5b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6a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c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d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1b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41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51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4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41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51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61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41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51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61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d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41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51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61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e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1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1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1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b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41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51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8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1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у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c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2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32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2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52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61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f5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2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2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32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42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52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62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d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3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23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33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43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53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62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3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3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3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3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3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3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4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4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4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4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4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3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7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4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4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4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4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4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4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нотат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f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8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e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afffff">
    <w:name w:val="Quote"/>
    <w:basedOn w:val="a1"/>
    <w:next w:val="a1"/>
    <w:link w:val="afffff0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Цитата Знак"/>
    <w:basedOn w:val="a2"/>
    <w:link w:val="afffff"/>
    <w:uiPriority w:val="29"/>
    <w:semiHidden/>
    <w:rsid w:val="00AA75F6"/>
    <w:rPr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AA75F6"/>
  </w:style>
  <w:style w:type="character" w:customStyle="1" w:styleId="afffff2">
    <w:name w:val="Привітання Знак"/>
    <w:basedOn w:val="a2"/>
    <w:link w:val="afffff1"/>
    <w:uiPriority w:val="99"/>
    <w:semiHidden/>
    <w:rsid w:val="00AA75F6"/>
  </w:style>
  <w:style w:type="paragraph" w:styleId="afffff3">
    <w:name w:val="Signature"/>
    <w:basedOn w:val="a1"/>
    <w:link w:val="afffff4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4">
    <w:name w:val="Підпис Знак"/>
    <w:basedOn w:val="a2"/>
    <w:link w:val="afffff3"/>
    <w:uiPriority w:val="99"/>
    <w:semiHidden/>
    <w:rsid w:val="00AA75F6"/>
  </w:style>
  <w:style w:type="character" w:styleId="afffff5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6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f0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2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9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A75F6"/>
  </w:style>
  <w:style w:type="table" w:styleId="afffffd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7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f0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f2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d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a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oti\AppData\Roaming\Microsoft\&#1064;&#1072;&#1073;&#1083;&#1086;&#1085;&#1080;\&#1041;&#1077;&#1079;&#1076;&#1086;&#1075;&#1072;&#1085;&#1085;&#1077;%20&#1088;&#1077;&#1079;&#1102;&#1084;&#1077;%20&#1074;&#1110;&#1076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A7F0E0E83C43C49129DF9B3A3F744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349A5DC-F76F-4619-AC22-4A1E55827651}"/>
      </w:docPartPr>
      <w:docPartBody>
        <w:p w:rsidR="00000000" w:rsidRDefault="00C71AA1">
          <w:pPr>
            <w:pStyle w:val="47A7F0E0E83C43C49129DF9B3A3F7447"/>
          </w:pPr>
          <w:r>
            <w:rPr>
              <w:noProof/>
              <w:lang w:bidi="uk-UA"/>
            </w:rPr>
            <w:t>ВІ</w:t>
          </w:r>
        </w:p>
      </w:docPartBody>
    </w:docPart>
    <w:docPart>
      <w:docPartPr>
        <w:name w:val="DEB2CA07FB37469A85482D7AECD69AA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FD161AD-CD5B-497A-AA75-F201B577FBB2}"/>
      </w:docPartPr>
      <w:docPartBody>
        <w:p w:rsidR="00000000" w:rsidRDefault="00C71AA1">
          <w:pPr>
            <w:pStyle w:val="DEB2CA07FB37469A85482D7AECD69AA5"/>
          </w:pPr>
          <w:r w:rsidRPr="00BF15E0">
            <w:rPr>
              <w:lang w:bidi="ru-RU"/>
            </w:rPr>
            <w:t>ВАШЕ ІМ’Я</w:t>
          </w:r>
        </w:p>
      </w:docPartBody>
    </w:docPart>
    <w:docPart>
      <w:docPartPr>
        <w:name w:val="56C1FA072D1441FE83E9AF177E57016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BFE2A84-E838-4A17-9396-BE7B63748549}"/>
      </w:docPartPr>
      <w:docPartBody>
        <w:p w:rsidR="00000000" w:rsidRDefault="00C71AA1">
          <w:pPr>
            <w:pStyle w:val="56C1FA072D1441FE83E9AF177E57016C"/>
          </w:pPr>
          <w:r w:rsidRPr="00906BEE">
            <w:rPr>
              <w:lang w:bidi="uk-UA"/>
            </w:rPr>
            <w:t>Навчальний заклад</w:t>
          </w:r>
        </w:p>
      </w:docPartBody>
    </w:docPart>
    <w:docPart>
      <w:docPartPr>
        <w:name w:val="560C9C2210D54AD69FE68D547D8F69C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C9F5EA52-6D0E-4C4D-8062-453AED417C30}"/>
      </w:docPartPr>
      <w:docPartBody>
        <w:p w:rsidR="00000000" w:rsidRDefault="00C71AA1">
          <w:pPr>
            <w:pStyle w:val="560C9C2210D54AD69FE68D547D8F69C3"/>
          </w:pPr>
          <w:r w:rsidRPr="00906BEE">
            <w:rPr>
              <w:lang w:bidi="uk-UA"/>
            </w:rPr>
            <w:t>Ви можете вказати свій середній бал і стислі відомості про відповідні курсові роботи, грамоти та відзнаки.</w:t>
          </w:r>
        </w:p>
      </w:docPartBody>
    </w:docPart>
    <w:docPart>
      <w:docPartPr>
        <w:name w:val="75D964981F9847089F291ADA404DC2D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621B2D8-6BB9-4181-81AD-62F5F2108AA4}"/>
      </w:docPartPr>
      <w:docPartBody>
        <w:p w:rsidR="00000000" w:rsidRDefault="00C71AA1">
          <w:pPr>
            <w:pStyle w:val="75D964981F9847089F291ADA404DC2D2"/>
          </w:pPr>
          <w:r w:rsidRPr="00906BEE">
            <w:rPr>
              <w:lang w:bidi="uk-UA"/>
            </w:rPr>
            <w:t>Ступінь</w:t>
          </w:r>
        </w:p>
      </w:docPartBody>
    </w:docPart>
    <w:docPart>
      <w:docPartPr>
        <w:name w:val="FEBEDA73E804422192E06F17F6EFC6E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DBE1F47-9C78-4069-A2C3-84EAB74D1C73}"/>
      </w:docPartPr>
      <w:docPartBody>
        <w:p w:rsidR="00000000" w:rsidRDefault="00C71AA1">
          <w:pPr>
            <w:pStyle w:val="FEBEDA73E804422192E06F17F6EFC6E7"/>
          </w:pPr>
          <w:r w:rsidRPr="00906BEE">
            <w:rPr>
              <w:lang w:bidi="uk-UA"/>
            </w:rPr>
            <w:t>Дата отримання</w:t>
          </w:r>
        </w:p>
      </w:docPartBody>
    </w:docPart>
    <w:docPart>
      <w:docPartPr>
        <w:name w:val="4D446D80E71544C5B15AAA7D72B4B42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8616F2CF-6155-4A00-890E-AD02EBFFD8EA}"/>
      </w:docPartPr>
      <w:docPartBody>
        <w:p w:rsidR="00000000" w:rsidRDefault="00C71AA1">
          <w:pPr>
            <w:pStyle w:val="4D446D80E71544C5B15AAA7D72B4B428"/>
          </w:pPr>
          <w:r w:rsidRPr="00906BEE">
            <w:rPr>
              <w:lang w:bidi="uk-UA"/>
            </w:rPr>
            <w:t>Навчальний заклад</w:t>
          </w:r>
        </w:p>
      </w:docPartBody>
    </w:docPart>
    <w:docPart>
      <w:docPartPr>
        <w:name w:val="83B5D63574524353AFBAC26FFC2E098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8A89FD0-FA33-4C5A-85CB-131D8FD04A4A}"/>
      </w:docPartPr>
      <w:docPartBody>
        <w:p w:rsidR="00000000" w:rsidRDefault="00C71AA1">
          <w:pPr>
            <w:pStyle w:val="83B5D63574524353AFBAC26FFC2E0980"/>
          </w:pPr>
          <w:r w:rsidRPr="00906BEE">
            <w:rPr>
              <w:lang w:bidi="uk-UA"/>
            </w:rPr>
            <w:t xml:space="preserve">На вкладці "Основне" стрічки скористайтеся розділом "Стилі", щоб миттєво </w:t>
          </w:r>
          <w:r w:rsidRPr="00906BEE">
            <w:rPr>
              <w:lang w:bidi="uk-UA"/>
            </w:rPr>
            <w:t>застосувати необхідне форматування.</w:t>
          </w:r>
        </w:p>
      </w:docPartBody>
    </w:docPart>
    <w:docPart>
      <w:docPartPr>
        <w:name w:val="A8538E57CB444816B7547562D1E167F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27323AC-5909-4324-8203-41FB604A850A}"/>
      </w:docPartPr>
      <w:docPartBody>
        <w:p w:rsidR="00000000" w:rsidRDefault="00C71AA1">
          <w:pPr>
            <w:pStyle w:val="A8538E57CB444816B7547562D1E167F0"/>
          </w:pPr>
          <w:r w:rsidRPr="00906BEE">
            <w:rPr>
              <w:lang w:bidi="uk-UA"/>
            </w:rPr>
            <w:t>Досвід роботи на громадських засадах або лідерські здібності</w:t>
          </w:r>
        </w:p>
      </w:docPartBody>
    </w:docPart>
    <w:docPart>
      <w:docPartPr>
        <w:name w:val="DA683FF805D14CAFBC4ACDEA2100CBA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F4D2F24-BAD1-4868-A73A-28A017377FA3}"/>
      </w:docPartPr>
      <w:docPartBody>
        <w:p w:rsidR="00000000" w:rsidRDefault="00C71AA1">
          <w:pPr>
            <w:pStyle w:val="DA683FF805D14CAFBC4ACDEA2100CBA6"/>
          </w:pPr>
          <w:r w:rsidRPr="00906BEE">
            <w:rPr>
              <w:lang w:bidi="uk-UA"/>
            </w:rPr>
            <w:t>Ви керували командою у своєму клубі, вели проект благодійної організації або редагували шкільну газету? Не соромтеся й опишіть досвід, який підтвердить ваші лі</w:t>
          </w:r>
          <w:r w:rsidRPr="00906BEE">
            <w:rPr>
              <w:lang w:bidi="uk-UA"/>
            </w:rPr>
            <w:t>дерські здібності.</w:t>
          </w:r>
        </w:p>
      </w:docPartBody>
    </w:docPart>
    <w:docPart>
      <w:docPartPr>
        <w:name w:val="7EF16F86045146E2A8C7B8DC654A927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A65A396-597A-4C56-8B51-EBB97098FF97}"/>
      </w:docPartPr>
      <w:docPartBody>
        <w:p w:rsidR="00000000" w:rsidRDefault="00794C9A" w:rsidP="00794C9A">
          <w:pPr>
            <w:pStyle w:val="7EF16F86045146E2A8C7B8DC654A9273"/>
          </w:pPr>
          <w:r w:rsidRPr="00BF15E0">
            <w:rPr>
              <w:lang w:bidi="ru-RU"/>
            </w:rPr>
            <w:t>ВАШЕ ІМ’Я</w:t>
          </w:r>
        </w:p>
      </w:docPartBody>
    </w:docPart>
    <w:docPart>
      <w:docPartPr>
        <w:name w:val="72362E0AF94B4852A7AAE9716B4D207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27C30C5-3A85-47E4-AD3E-81AAA99D367A}"/>
      </w:docPartPr>
      <w:docPartBody>
        <w:p w:rsidR="00000000" w:rsidRDefault="00794C9A" w:rsidP="00794C9A">
          <w:pPr>
            <w:pStyle w:val="72362E0AF94B4852A7AAE9716B4D2072"/>
          </w:pPr>
          <w:r w:rsidRPr="00BF15E0">
            <w:rPr>
              <w:lang w:bidi="ru-RU"/>
            </w:rPr>
            <w:t>ВАШЕ ІМ’Я</w:t>
          </w:r>
        </w:p>
      </w:docPartBody>
    </w:docPart>
    <w:docPart>
      <w:docPartPr>
        <w:name w:val="77E16ED1516245719CA6CE08D790061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D84B504-FB7F-414F-9CCF-FF1C9FA4C571}"/>
      </w:docPartPr>
      <w:docPartBody>
        <w:p w:rsidR="00000000" w:rsidRDefault="00794C9A" w:rsidP="00794C9A">
          <w:pPr>
            <w:pStyle w:val="77E16ED1516245719CA6CE08D790061E"/>
          </w:pPr>
          <w:r w:rsidRPr="00906BEE">
            <w:rPr>
              <w:lang w:bidi="uk-UA"/>
            </w:rPr>
            <w:t>Досвід роботи на громадських засадах або лідерські здібності</w:t>
          </w:r>
        </w:p>
      </w:docPartBody>
    </w:docPart>
    <w:docPart>
      <w:docPartPr>
        <w:name w:val="6CA2E5620ABD447D8FA2FBEAF68F507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0DC70C7-B8E0-4844-A42B-03FC3987782A}"/>
      </w:docPartPr>
      <w:docPartBody>
        <w:p w:rsidR="00000000" w:rsidRDefault="00794C9A" w:rsidP="00794C9A">
          <w:pPr>
            <w:pStyle w:val="6CA2E5620ABD447D8FA2FBEAF68F5079"/>
          </w:pPr>
          <w:r w:rsidRPr="00906BEE">
            <w:rPr>
              <w:lang w:bidi="uk-UA"/>
            </w:rPr>
            <w:t>Досвід роботи на громадських засадах або лідерські здібності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9A"/>
    <w:rsid w:val="00794C9A"/>
    <w:rsid w:val="00C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A7F0E0E83C43C49129DF9B3A3F7447">
    <w:name w:val="47A7F0E0E83C43C49129DF9B3A3F7447"/>
  </w:style>
  <w:style w:type="paragraph" w:customStyle="1" w:styleId="08524C026009406E98DE441677B126A1">
    <w:name w:val="08524C026009406E98DE441677B126A1"/>
  </w:style>
  <w:style w:type="paragraph" w:customStyle="1" w:styleId="57B25293A47A4A02AB26E8A274C40FB1">
    <w:name w:val="57B25293A47A4A02AB26E8A274C40FB1"/>
  </w:style>
  <w:style w:type="paragraph" w:customStyle="1" w:styleId="D088E9F393D04D69B34A6AB32404B800">
    <w:name w:val="D088E9F393D04D69B34A6AB32404B800"/>
  </w:style>
  <w:style w:type="paragraph" w:customStyle="1" w:styleId="53D6E441F6654FED82DE6399A6022F49">
    <w:name w:val="53D6E441F6654FED82DE6399A6022F49"/>
  </w:style>
  <w:style w:type="paragraph" w:customStyle="1" w:styleId="DEB2CA07FB37469A85482D7AECD69AA5">
    <w:name w:val="DEB2CA07FB37469A85482D7AECD69AA5"/>
  </w:style>
  <w:style w:type="paragraph" w:customStyle="1" w:styleId="C991F0CCD41C4519AA2794B53AEB56EF">
    <w:name w:val="C991F0CCD41C4519AA2794B53AEB56EF"/>
  </w:style>
  <w:style w:type="paragraph" w:customStyle="1" w:styleId="198ECD82DAA740B8AA74144C32C49D59">
    <w:name w:val="198ECD82DAA740B8AA74144C32C49D59"/>
  </w:style>
  <w:style w:type="paragraph" w:customStyle="1" w:styleId="ADA79722E37D416A9A429817EBA15CD2">
    <w:name w:val="ADA79722E37D416A9A429817EBA15CD2"/>
  </w:style>
  <w:style w:type="paragraph" w:customStyle="1" w:styleId="2157BAADC22B4AB68203B3FB467F4055">
    <w:name w:val="2157BAADC22B4AB68203B3FB467F4055"/>
  </w:style>
  <w:style w:type="paragraph" w:customStyle="1" w:styleId="CC7645EFCA8246189AD2DA889C09B994">
    <w:name w:val="CC7645EFCA8246189AD2DA889C09B994"/>
  </w:style>
  <w:style w:type="paragraph" w:customStyle="1" w:styleId="34E8C7F76E144438AA8FF4C4CD9C5218">
    <w:name w:val="34E8C7F76E144438AA8FF4C4CD9C5218"/>
  </w:style>
  <w:style w:type="paragraph" w:customStyle="1" w:styleId="ED7800E0EFFD478D85194C0E656CE9F5">
    <w:name w:val="ED7800E0EFFD478D85194C0E656CE9F5"/>
  </w:style>
  <w:style w:type="paragraph" w:customStyle="1" w:styleId="060EBA2CC847456F91BB55082A053906">
    <w:name w:val="060EBA2CC847456F91BB55082A053906"/>
  </w:style>
  <w:style w:type="paragraph" w:customStyle="1" w:styleId="A8E1D8A639DD4E4889A2F88AD0D0C59B">
    <w:name w:val="A8E1D8A639DD4E4889A2F88AD0D0C59B"/>
  </w:style>
  <w:style w:type="paragraph" w:customStyle="1" w:styleId="B4ADABDF36E94D3097C0BAE7F460D04C">
    <w:name w:val="B4ADABDF36E94D3097C0BAE7F460D04C"/>
  </w:style>
  <w:style w:type="paragraph" w:customStyle="1" w:styleId="54B2228EF1744E0AB0389F023ABEF529">
    <w:name w:val="54B2228EF1744E0AB0389F023ABEF529"/>
  </w:style>
  <w:style w:type="paragraph" w:customStyle="1" w:styleId="7CAD3E96DCC9464FB87E4E9BA0ECE981">
    <w:name w:val="7CAD3E96DCC9464FB87E4E9BA0ECE981"/>
  </w:style>
  <w:style w:type="paragraph" w:customStyle="1" w:styleId="33AFE71FB06A4C74A9D141C7BC2BF8DA">
    <w:name w:val="33AFE71FB06A4C74A9D141C7BC2BF8DA"/>
  </w:style>
  <w:style w:type="paragraph" w:customStyle="1" w:styleId="933B71CD6AE541D38EB6C8CD6713275E">
    <w:name w:val="933B71CD6AE541D38EB6C8CD6713275E"/>
  </w:style>
  <w:style w:type="paragraph" w:customStyle="1" w:styleId="A5B86849DCBE4040AB9FC9F32C54AA28">
    <w:name w:val="A5B86849DCBE4040AB9FC9F32C54AA28"/>
  </w:style>
  <w:style w:type="paragraph" w:customStyle="1" w:styleId="5D5B7EF0B6DF48F4B1BBEC9262795690">
    <w:name w:val="5D5B7EF0B6DF48F4B1BBEC9262795690"/>
  </w:style>
  <w:style w:type="paragraph" w:customStyle="1" w:styleId="56C1FA072D1441FE83E9AF177E57016C">
    <w:name w:val="56C1FA072D1441FE83E9AF177E57016C"/>
  </w:style>
  <w:style w:type="paragraph" w:customStyle="1" w:styleId="560C9C2210D54AD69FE68D547D8F69C3">
    <w:name w:val="560C9C2210D54AD69FE68D547D8F69C3"/>
  </w:style>
  <w:style w:type="paragraph" w:customStyle="1" w:styleId="75D964981F9847089F291ADA404DC2D2">
    <w:name w:val="75D964981F9847089F291ADA404DC2D2"/>
  </w:style>
  <w:style w:type="paragraph" w:customStyle="1" w:styleId="FEBEDA73E804422192E06F17F6EFC6E7">
    <w:name w:val="FEBEDA73E804422192E06F17F6EFC6E7"/>
  </w:style>
  <w:style w:type="paragraph" w:customStyle="1" w:styleId="4D446D80E71544C5B15AAA7D72B4B428">
    <w:name w:val="4D446D80E71544C5B15AAA7D72B4B428"/>
  </w:style>
  <w:style w:type="paragraph" w:customStyle="1" w:styleId="83B5D63574524353AFBAC26FFC2E0980">
    <w:name w:val="83B5D63574524353AFBAC26FFC2E0980"/>
  </w:style>
  <w:style w:type="paragraph" w:customStyle="1" w:styleId="A8538E57CB444816B7547562D1E167F0">
    <w:name w:val="A8538E57CB444816B7547562D1E167F0"/>
  </w:style>
  <w:style w:type="paragraph" w:customStyle="1" w:styleId="DA683FF805D14CAFBC4ACDEA2100CBA6">
    <w:name w:val="DA683FF805D14CAFBC4ACDEA2100CBA6"/>
  </w:style>
  <w:style w:type="paragraph" w:customStyle="1" w:styleId="1FFFFFD4EC4E4C32ABD5D5B340D57BF8">
    <w:name w:val="1FFFFFD4EC4E4C32ABD5D5B340D57BF8"/>
    <w:rsid w:val="00794C9A"/>
  </w:style>
  <w:style w:type="paragraph" w:customStyle="1" w:styleId="5B4812C07FA54523B497F0B6A6DB7A02">
    <w:name w:val="5B4812C07FA54523B497F0B6A6DB7A02"/>
    <w:rsid w:val="00794C9A"/>
  </w:style>
  <w:style w:type="paragraph" w:customStyle="1" w:styleId="7EF16F86045146E2A8C7B8DC654A9273">
    <w:name w:val="7EF16F86045146E2A8C7B8DC654A9273"/>
    <w:rsid w:val="00794C9A"/>
  </w:style>
  <w:style w:type="paragraph" w:customStyle="1" w:styleId="1C50582A730349D59DC9246050BB3342">
    <w:name w:val="1C50582A730349D59DC9246050BB3342"/>
    <w:rsid w:val="00794C9A"/>
  </w:style>
  <w:style w:type="paragraph" w:customStyle="1" w:styleId="72362E0AF94B4852A7AAE9716B4D2072">
    <w:name w:val="72362E0AF94B4852A7AAE9716B4D2072"/>
    <w:rsid w:val="00794C9A"/>
  </w:style>
  <w:style w:type="paragraph" w:customStyle="1" w:styleId="056731E7FF0A40229E2131934AA489F7">
    <w:name w:val="056731E7FF0A40229E2131934AA489F7"/>
    <w:rsid w:val="00794C9A"/>
  </w:style>
  <w:style w:type="paragraph" w:customStyle="1" w:styleId="2788F3E1CA83424C8D0A23E9A554BCBE">
    <w:name w:val="2788F3E1CA83424C8D0A23E9A554BCBE"/>
    <w:rsid w:val="00794C9A"/>
  </w:style>
  <w:style w:type="paragraph" w:customStyle="1" w:styleId="AE1A991AB21B45EA97196B02CAA0DE1F">
    <w:name w:val="AE1A991AB21B45EA97196B02CAA0DE1F"/>
    <w:rsid w:val="00794C9A"/>
  </w:style>
  <w:style w:type="paragraph" w:customStyle="1" w:styleId="DA67911513544DF484C9044E9BE9C8D4">
    <w:name w:val="DA67911513544DF484C9044E9BE9C8D4"/>
    <w:rsid w:val="00794C9A"/>
  </w:style>
  <w:style w:type="paragraph" w:customStyle="1" w:styleId="77E16ED1516245719CA6CE08D790061E">
    <w:name w:val="77E16ED1516245719CA6CE08D790061E"/>
    <w:rsid w:val="00794C9A"/>
  </w:style>
  <w:style w:type="paragraph" w:customStyle="1" w:styleId="1EEAFD472DCC496A911A617E3625F13B">
    <w:name w:val="1EEAFD472DCC496A911A617E3625F13B"/>
    <w:rsid w:val="00794C9A"/>
  </w:style>
  <w:style w:type="paragraph" w:customStyle="1" w:styleId="6CA2E5620ABD447D8FA2FBEAF68F5079">
    <w:name w:val="6CA2E5620ABD447D8FA2FBEAF68F5079"/>
    <w:rsid w:val="00794C9A"/>
  </w:style>
  <w:style w:type="paragraph" w:customStyle="1" w:styleId="49C4C33801704955A34D355D86A6FED2">
    <w:name w:val="49C4C33801704955A34D355D86A6FED2"/>
    <w:rsid w:val="00794C9A"/>
  </w:style>
  <w:style w:type="paragraph" w:customStyle="1" w:styleId="FE8BC1DA08F54CF0A43C7C22AB872CC8">
    <w:name w:val="FE8BC1DA08F54CF0A43C7C22AB872CC8"/>
    <w:rsid w:val="00794C9A"/>
  </w:style>
  <w:style w:type="paragraph" w:customStyle="1" w:styleId="4F3F3E6D705E4E53A0D59DE4909A742C">
    <w:name w:val="4F3F3E6D705E4E53A0D59DE4909A742C"/>
    <w:rsid w:val="00794C9A"/>
  </w:style>
  <w:style w:type="paragraph" w:customStyle="1" w:styleId="3A4AA9C864064EDDA54D7DD37F4601EF">
    <w:name w:val="3A4AA9C864064EDDA54D7DD37F4601EF"/>
    <w:rsid w:val="00794C9A"/>
  </w:style>
  <w:style w:type="paragraph" w:customStyle="1" w:styleId="07E0E4B5F9194301AC6027B28EFDA3E4">
    <w:name w:val="07E0E4B5F9194301AC6027B28EFDA3E4"/>
    <w:rsid w:val="00794C9A"/>
  </w:style>
  <w:style w:type="paragraph" w:customStyle="1" w:styleId="8F795E6109DE49E5B444B1AB434128AE">
    <w:name w:val="8F795E6109DE49E5B444B1AB434128AE"/>
    <w:rsid w:val="00794C9A"/>
  </w:style>
  <w:style w:type="paragraph" w:customStyle="1" w:styleId="4586422FB214482AB9442B78FAFB49D1">
    <w:name w:val="4586422FB214482AB9442B78FAFB49D1"/>
    <w:rsid w:val="00794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Бездоганне резюме від MOO.dotx</Template>
  <TotalTime>36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Nosan Yuriy</dc:creator>
  <cp:keywords/>
  <dc:description/>
  <cp:lastModifiedBy>Полина Просина</cp:lastModifiedBy>
  <cp:revision>4</cp:revision>
  <dcterms:created xsi:type="dcterms:W3CDTF">2019-03-18T17:48:00Z</dcterms:created>
  <dcterms:modified xsi:type="dcterms:W3CDTF">2019-03-18T18:24:00Z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